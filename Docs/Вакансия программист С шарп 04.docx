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61E" w:rsidRPr="0094026E" w:rsidRDefault="007459F7" w:rsidP="001F7961">
      <w:pPr>
        <w:spacing w:after="0" w:line="288" w:lineRule="auto"/>
        <w:ind w:firstLine="709"/>
        <w:jc w:val="both"/>
        <w:rPr>
          <w:b/>
          <w:bCs/>
        </w:rPr>
      </w:pPr>
      <w:r w:rsidRPr="0094026E">
        <w:rPr>
          <w:b/>
          <w:bCs/>
        </w:rPr>
        <w:t xml:space="preserve">Программист С#, </w:t>
      </w:r>
      <w:r w:rsidRPr="0094026E">
        <w:rPr>
          <w:b/>
          <w:bCs/>
          <w:lang w:val="en-US"/>
        </w:rPr>
        <w:t>ASP</w:t>
      </w:r>
      <w:r w:rsidRPr="0094026E">
        <w:rPr>
          <w:b/>
          <w:bCs/>
        </w:rPr>
        <w:t>.</w:t>
      </w:r>
      <w:r w:rsidRPr="0094026E">
        <w:rPr>
          <w:b/>
          <w:bCs/>
          <w:lang w:val="en-US"/>
        </w:rPr>
        <w:t>NET</w:t>
      </w:r>
    </w:p>
    <w:p w:rsidR="007459F7" w:rsidRPr="0094026E" w:rsidRDefault="00640057" w:rsidP="001F7961">
      <w:pPr>
        <w:spacing w:after="0" w:line="288" w:lineRule="auto"/>
        <w:ind w:firstLine="709"/>
        <w:jc w:val="both"/>
        <w:rPr>
          <w:b/>
          <w:bCs/>
        </w:rPr>
      </w:pPr>
      <w:r w:rsidRPr="0094026E">
        <w:rPr>
          <w:b/>
          <w:bCs/>
        </w:rPr>
        <w:t xml:space="preserve">от </w:t>
      </w:r>
      <w:r w:rsidR="008605D5" w:rsidRPr="0094026E">
        <w:rPr>
          <w:b/>
          <w:bCs/>
        </w:rPr>
        <w:t>8</w:t>
      </w:r>
      <w:r w:rsidR="007459F7" w:rsidRPr="0094026E">
        <w:rPr>
          <w:b/>
          <w:bCs/>
        </w:rPr>
        <w:t>0</w:t>
      </w:r>
      <w:r w:rsidR="007459F7" w:rsidRPr="0094026E">
        <w:rPr>
          <w:b/>
          <w:bCs/>
          <w:lang w:val="en-US"/>
        </w:rPr>
        <w:t> </w:t>
      </w:r>
      <w:r w:rsidR="007459F7" w:rsidRPr="0094026E">
        <w:rPr>
          <w:b/>
          <w:bCs/>
        </w:rPr>
        <w:t>000 р</w:t>
      </w:r>
      <w:r w:rsidR="00893E25" w:rsidRPr="0094026E">
        <w:rPr>
          <w:b/>
          <w:bCs/>
        </w:rPr>
        <w:t>. до 1</w:t>
      </w:r>
      <w:r w:rsidR="0070797E">
        <w:rPr>
          <w:b/>
          <w:bCs/>
          <w:lang w:val="en-US"/>
        </w:rPr>
        <w:t>2</w:t>
      </w:r>
      <w:bookmarkStart w:id="0" w:name="_GoBack"/>
      <w:bookmarkEnd w:id="0"/>
      <w:r w:rsidR="00893E25" w:rsidRPr="0094026E">
        <w:rPr>
          <w:b/>
          <w:bCs/>
        </w:rPr>
        <w:t>0 000 р.</w:t>
      </w:r>
    </w:p>
    <w:p w:rsidR="007459F7" w:rsidRPr="0094026E" w:rsidRDefault="007459F7" w:rsidP="001F7961">
      <w:pPr>
        <w:spacing w:after="0" w:line="288" w:lineRule="auto"/>
        <w:ind w:firstLine="709"/>
        <w:jc w:val="both"/>
      </w:pPr>
    </w:p>
    <w:p w:rsidR="007459F7" w:rsidRPr="0094026E" w:rsidRDefault="007459F7" w:rsidP="001F7961">
      <w:pPr>
        <w:spacing w:after="0" w:line="288" w:lineRule="auto"/>
        <w:ind w:firstLine="709"/>
        <w:jc w:val="both"/>
      </w:pPr>
      <w:r w:rsidRPr="0094026E">
        <w:t>Требуемый опыт: от 1 года до 3 лет</w:t>
      </w:r>
    </w:p>
    <w:p w:rsidR="007459F7" w:rsidRPr="0094026E" w:rsidRDefault="007459F7" w:rsidP="001F7961">
      <w:pPr>
        <w:spacing w:after="0" w:line="288" w:lineRule="auto"/>
        <w:ind w:firstLine="709"/>
        <w:jc w:val="both"/>
      </w:pPr>
      <w:r w:rsidRPr="0094026E">
        <w:t>Полная занятость, полный день</w:t>
      </w:r>
    </w:p>
    <w:p w:rsidR="007A13C3" w:rsidRPr="0094026E" w:rsidRDefault="007A13C3" w:rsidP="001F7961">
      <w:pPr>
        <w:spacing w:after="0" w:line="288" w:lineRule="auto"/>
        <w:ind w:firstLine="709"/>
        <w:jc w:val="both"/>
      </w:pPr>
    </w:p>
    <w:p w:rsidR="007A13C3" w:rsidRPr="0094026E" w:rsidRDefault="007A13C3" w:rsidP="001F7961">
      <w:pPr>
        <w:spacing w:after="0" w:line="288" w:lineRule="auto"/>
        <w:ind w:firstLine="709"/>
        <w:jc w:val="both"/>
      </w:pPr>
      <w:r w:rsidRPr="0094026E">
        <w:t>г. Королев, ул. Нестеренко А.И. 25</w:t>
      </w:r>
    </w:p>
    <w:p w:rsidR="007459F7" w:rsidRPr="0094026E" w:rsidRDefault="007459F7" w:rsidP="001F7961">
      <w:pPr>
        <w:spacing w:after="0" w:line="288" w:lineRule="auto"/>
        <w:ind w:firstLine="709"/>
        <w:jc w:val="both"/>
      </w:pPr>
    </w:p>
    <w:p w:rsidR="001C1CCF" w:rsidRPr="0094026E" w:rsidRDefault="001C1CCF" w:rsidP="001F7961">
      <w:pPr>
        <w:spacing w:after="0" w:line="288" w:lineRule="auto"/>
        <w:ind w:firstLine="709"/>
        <w:jc w:val="both"/>
      </w:pPr>
      <w:r w:rsidRPr="0094026E">
        <w:t xml:space="preserve">АО «Институт ситуационного анализа» - </w:t>
      </w:r>
      <w:r w:rsidRPr="0094026E">
        <w:rPr>
          <w:lang w:val="en-US"/>
        </w:rPr>
        <w:t>IT</w:t>
      </w:r>
      <w:r w:rsidRPr="0094026E">
        <w:t>-компания, разработчик программного обеспечения для государственного сектора</w:t>
      </w:r>
      <w:r w:rsidR="009E2E96" w:rsidRPr="0094026E">
        <w:t xml:space="preserve"> и бизнеса.</w:t>
      </w:r>
    </w:p>
    <w:p w:rsidR="009E2E96" w:rsidRPr="0094026E" w:rsidRDefault="009E2E96" w:rsidP="001F7961">
      <w:pPr>
        <w:spacing w:after="0" w:line="288" w:lineRule="auto"/>
        <w:ind w:firstLine="709"/>
        <w:jc w:val="both"/>
      </w:pPr>
      <w:r w:rsidRPr="0094026E">
        <w:t>Комплексные профессиональные услуги включают разработку программных продуктов (мобильных, веб-ориентированных приложений, программных бизнес решений), а также услуги по интеграции и модернизации программного обеспечения, сопровождению и поддержке разработанных приложений.</w:t>
      </w:r>
    </w:p>
    <w:p w:rsidR="009E2E96" w:rsidRPr="0094026E" w:rsidRDefault="009E2E96" w:rsidP="001F7961">
      <w:pPr>
        <w:spacing w:after="0" w:line="288" w:lineRule="auto"/>
        <w:ind w:firstLine="709"/>
        <w:jc w:val="both"/>
      </w:pPr>
      <w:r w:rsidRPr="0094026E">
        <w:t>Услуги по установке, подключению и настройке серверного и сетевого оборудования. Инсталляци</w:t>
      </w:r>
      <w:r w:rsidR="00EC784B" w:rsidRPr="0094026E">
        <w:t>и</w:t>
      </w:r>
      <w:r w:rsidRPr="0094026E">
        <w:t xml:space="preserve"> и настройк</w:t>
      </w:r>
      <w:r w:rsidR="00EC784B" w:rsidRPr="0094026E">
        <w:t>е</w:t>
      </w:r>
      <w:r w:rsidRPr="0094026E">
        <w:t xml:space="preserve"> системного программного обеспечения на системах любого уровня сложности начиная с систем начального уровня – персональных рабочих станций и заканчивая высокопроизводительными серверами.</w:t>
      </w:r>
    </w:p>
    <w:p w:rsidR="00EC784B" w:rsidRPr="0094026E" w:rsidRDefault="00EC784B" w:rsidP="001F7961">
      <w:pPr>
        <w:spacing w:after="0" w:line="288" w:lineRule="auto"/>
        <w:ind w:firstLine="709"/>
        <w:jc w:val="both"/>
      </w:pPr>
    </w:p>
    <w:p w:rsidR="00914E93" w:rsidRPr="0094026E" w:rsidRDefault="00914E93" w:rsidP="0024610F">
      <w:pPr>
        <w:spacing w:after="0" w:line="288" w:lineRule="auto"/>
        <w:ind w:firstLine="709"/>
        <w:jc w:val="both"/>
      </w:pPr>
      <w:r w:rsidRPr="0094026E">
        <w:t xml:space="preserve">В </w:t>
      </w:r>
      <w:r w:rsidRPr="0094026E">
        <w:rPr>
          <w:b/>
          <w:bCs/>
        </w:rPr>
        <w:t>отдел разработки программных продуктов</w:t>
      </w:r>
      <w:r w:rsidRPr="0094026E">
        <w:t xml:space="preserve"> требуется </w:t>
      </w:r>
      <w:r w:rsidRPr="0094026E">
        <w:rPr>
          <w:b/>
          <w:bCs/>
        </w:rPr>
        <w:t>программист</w:t>
      </w:r>
      <w:r w:rsidR="0094026E" w:rsidRPr="0094026E">
        <w:rPr>
          <w:b/>
          <w:bCs/>
        </w:rPr>
        <w:t xml:space="preserve"> С#</w:t>
      </w:r>
      <w:r w:rsidRPr="0094026E">
        <w:t>. Основн</w:t>
      </w:r>
      <w:r w:rsidR="0024610F" w:rsidRPr="0094026E">
        <w:t>ое</w:t>
      </w:r>
      <w:r w:rsidRPr="0094026E">
        <w:t xml:space="preserve"> направлени</w:t>
      </w:r>
      <w:r w:rsidR="0024610F" w:rsidRPr="0094026E">
        <w:t>е</w:t>
      </w:r>
      <w:r w:rsidR="009E2E96" w:rsidRPr="0094026E">
        <w:t xml:space="preserve"> работы</w:t>
      </w:r>
      <w:r w:rsidRPr="0094026E">
        <w:t xml:space="preserve">: </w:t>
      </w:r>
      <w:proofErr w:type="gramStart"/>
      <w:r w:rsidRPr="0094026E">
        <w:t>разраб</w:t>
      </w:r>
      <w:proofErr w:type="gramEnd"/>
      <w:r w:rsidRPr="0094026E">
        <w:t>отка</w:t>
      </w:r>
      <w:r w:rsidR="0024610F" w:rsidRPr="0094026E">
        <w:t xml:space="preserve"> программных модулей и подсистем для существующ</w:t>
      </w:r>
      <w:r w:rsidR="005E6200" w:rsidRPr="0094026E">
        <w:t>их</w:t>
      </w:r>
      <w:r w:rsidR="0024610F" w:rsidRPr="0094026E">
        <w:t xml:space="preserve"> проект</w:t>
      </w:r>
      <w:r w:rsidR="005E6200" w:rsidRPr="0094026E">
        <w:t>ов</w:t>
      </w:r>
      <w:r w:rsidR="006A7E35" w:rsidRPr="0094026E">
        <w:t xml:space="preserve"> на основе технического задания</w:t>
      </w:r>
      <w:r w:rsidR="00C04369" w:rsidRPr="0094026E">
        <w:t xml:space="preserve"> по утвержденному плану</w:t>
      </w:r>
      <w:r w:rsidR="005E6200" w:rsidRPr="0094026E">
        <w:t>, а так же перевод существующих решений на современные технологии</w:t>
      </w:r>
      <w:r w:rsidR="0024610F" w:rsidRPr="0094026E">
        <w:t>.</w:t>
      </w:r>
    </w:p>
    <w:p w:rsidR="00C04369" w:rsidRPr="0094026E" w:rsidRDefault="00C04369" w:rsidP="0024610F">
      <w:pPr>
        <w:spacing w:after="0" w:line="288" w:lineRule="auto"/>
        <w:ind w:firstLine="709"/>
        <w:jc w:val="both"/>
      </w:pPr>
    </w:p>
    <w:p w:rsidR="00914E93" w:rsidRPr="0094026E" w:rsidRDefault="00914E93" w:rsidP="001F7961">
      <w:pPr>
        <w:spacing w:after="0" w:line="288" w:lineRule="auto"/>
        <w:ind w:firstLine="709"/>
        <w:jc w:val="both"/>
        <w:rPr>
          <w:b/>
          <w:bCs/>
        </w:rPr>
      </w:pPr>
      <w:r w:rsidRPr="0094026E">
        <w:rPr>
          <w:b/>
          <w:bCs/>
        </w:rPr>
        <w:t>Обязанности:</w:t>
      </w:r>
    </w:p>
    <w:p w:rsidR="0094026E" w:rsidRPr="0094026E" w:rsidRDefault="0094026E" w:rsidP="001F7961">
      <w:pPr>
        <w:spacing w:after="0" w:line="288" w:lineRule="auto"/>
        <w:ind w:firstLine="709"/>
        <w:jc w:val="both"/>
      </w:pPr>
      <w:r w:rsidRPr="0094026E">
        <w:t xml:space="preserve">Разработка и сопровождение </w:t>
      </w:r>
      <w:r w:rsidRPr="0094026E">
        <w:t xml:space="preserve">систем сбора, хранения и анализа </w:t>
      </w:r>
      <w:proofErr w:type="spellStart"/>
      <w:r w:rsidRPr="0094026E">
        <w:t>неструктурированой</w:t>
      </w:r>
      <w:proofErr w:type="spellEnd"/>
      <w:r w:rsidRPr="0094026E">
        <w:t xml:space="preserve"> информации с применением технологий машинного обучения.</w:t>
      </w:r>
    </w:p>
    <w:p w:rsidR="001D1CB9" w:rsidRPr="0094026E" w:rsidRDefault="001D1CB9" w:rsidP="001F7961">
      <w:pPr>
        <w:spacing w:after="0" w:line="288" w:lineRule="auto"/>
        <w:ind w:firstLine="709"/>
        <w:jc w:val="both"/>
      </w:pPr>
      <w:r w:rsidRPr="0094026E">
        <w:t>Разработка и сопровождение территориально-распределенной информационно-аналитической системы федерального органа исполнительной власти;</w:t>
      </w:r>
    </w:p>
    <w:p w:rsidR="0094026E" w:rsidRPr="0094026E" w:rsidRDefault="002F19A8" w:rsidP="001F7961">
      <w:pPr>
        <w:spacing w:after="0" w:line="288" w:lineRule="auto"/>
        <w:ind w:firstLine="709"/>
        <w:jc w:val="both"/>
      </w:pPr>
      <w:r w:rsidRPr="0094026E">
        <w:t>Р</w:t>
      </w:r>
      <w:r w:rsidR="0094026E" w:rsidRPr="0094026E">
        <w:t>азработка документации к проектам в соответствии с ЕСПД;</w:t>
      </w:r>
    </w:p>
    <w:p w:rsidR="00F72770" w:rsidRPr="0094026E" w:rsidRDefault="00F72770" w:rsidP="001F7961">
      <w:pPr>
        <w:spacing w:after="0" w:line="288" w:lineRule="auto"/>
        <w:ind w:firstLine="709"/>
        <w:jc w:val="both"/>
      </w:pPr>
      <w:r w:rsidRPr="0094026E">
        <w:t xml:space="preserve">Служебные поездки в пределах Москвы (оплачиваются компанией). Взаимодействие с </w:t>
      </w:r>
      <w:r w:rsidR="009C3DDB" w:rsidRPr="0094026E">
        <w:t>з</w:t>
      </w:r>
      <w:r w:rsidRPr="0094026E">
        <w:t>аказчиком (</w:t>
      </w:r>
      <w:r w:rsidR="009C3DDB" w:rsidRPr="0094026E">
        <w:t>у</w:t>
      </w:r>
      <w:r w:rsidRPr="0094026E">
        <w:t xml:space="preserve">становка и обновление СПО на серверах </w:t>
      </w:r>
      <w:r w:rsidR="009C3DDB" w:rsidRPr="0094026E">
        <w:t>з</w:t>
      </w:r>
      <w:r w:rsidRPr="0094026E">
        <w:t>аказчика, обсуждение функциональных требований и решений);</w:t>
      </w:r>
    </w:p>
    <w:p w:rsidR="002F19A8" w:rsidRPr="0094026E" w:rsidRDefault="002F19A8" w:rsidP="001F7961">
      <w:pPr>
        <w:spacing w:after="0" w:line="288" w:lineRule="auto"/>
        <w:ind w:firstLine="709"/>
        <w:jc w:val="both"/>
      </w:pPr>
      <w:r w:rsidRPr="0094026E">
        <w:t>Подготовка проекта к тематическим исследованиям (</w:t>
      </w:r>
      <w:r w:rsidR="0094026E" w:rsidRPr="0094026E">
        <w:t>подготовка исходного кода и документации</w:t>
      </w:r>
      <w:r w:rsidRPr="0094026E">
        <w:t>);</w:t>
      </w:r>
    </w:p>
    <w:p w:rsidR="00F72770" w:rsidRPr="0094026E" w:rsidRDefault="00F72770" w:rsidP="001F7961">
      <w:pPr>
        <w:spacing w:after="0" w:line="288" w:lineRule="auto"/>
        <w:ind w:firstLine="709"/>
        <w:jc w:val="both"/>
      </w:pPr>
      <w:r w:rsidRPr="0094026E">
        <w:lastRenderedPageBreak/>
        <w:t xml:space="preserve">Проведение демонстраций результатов работы перед приемочной комиссией </w:t>
      </w:r>
      <w:r w:rsidR="009C3DDB" w:rsidRPr="0094026E">
        <w:t>з</w:t>
      </w:r>
      <w:r w:rsidRPr="0094026E">
        <w:t>аказчика.</w:t>
      </w:r>
    </w:p>
    <w:p w:rsidR="00914E93" w:rsidRPr="0094026E" w:rsidRDefault="00914E93" w:rsidP="001F7961">
      <w:pPr>
        <w:spacing w:after="0" w:line="288" w:lineRule="auto"/>
        <w:ind w:firstLine="709"/>
        <w:jc w:val="both"/>
      </w:pPr>
    </w:p>
    <w:p w:rsidR="00914E93" w:rsidRPr="0094026E" w:rsidRDefault="00914E93" w:rsidP="001F7961">
      <w:pPr>
        <w:spacing w:after="0" w:line="288" w:lineRule="auto"/>
        <w:ind w:firstLine="709"/>
        <w:jc w:val="both"/>
        <w:rPr>
          <w:b/>
          <w:bCs/>
        </w:rPr>
      </w:pPr>
      <w:r w:rsidRPr="0094026E">
        <w:rPr>
          <w:b/>
          <w:bCs/>
        </w:rPr>
        <w:t>Требования:</w:t>
      </w:r>
    </w:p>
    <w:p w:rsidR="001F7AD8" w:rsidRPr="0094026E" w:rsidRDefault="0075176E" w:rsidP="001F7AD8">
      <w:pPr>
        <w:spacing w:after="0" w:line="288" w:lineRule="auto"/>
        <w:ind w:firstLine="709"/>
        <w:jc w:val="both"/>
      </w:pPr>
      <w:r w:rsidRPr="0094026E">
        <w:t>З</w:t>
      </w:r>
      <w:r w:rsidR="001F7AD8" w:rsidRPr="0094026E">
        <w:t xml:space="preserve">нание </w:t>
      </w:r>
      <w:r w:rsidR="001F7AD8" w:rsidRPr="0094026E">
        <w:rPr>
          <w:lang w:val="en-US"/>
        </w:rPr>
        <w:t>C</w:t>
      </w:r>
      <w:r w:rsidR="001F7AD8" w:rsidRPr="0094026E">
        <w:t>#, опыт разработки на .NET от 1 года;</w:t>
      </w:r>
    </w:p>
    <w:p w:rsidR="001F7AD8" w:rsidRPr="0094026E" w:rsidRDefault="001F7AD8" w:rsidP="001F7961">
      <w:pPr>
        <w:spacing w:after="0" w:line="288" w:lineRule="auto"/>
        <w:ind w:firstLine="709"/>
        <w:jc w:val="both"/>
      </w:pPr>
      <w:r w:rsidRPr="0094026E">
        <w:t xml:space="preserve">Опыт разработки </w:t>
      </w:r>
      <w:r w:rsidR="0075176E" w:rsidRPr="0094026E">
        <w:t xml:space="preserve">приложений </w:t>
      </w:r>
      <w:r w:rsidRPr="0094026E">
        <w:t xml:space="preserve">на ASP.NET </w:t>
      </w:r>
      <w:r w:rsidR="007666A2" w:rsidRPr="0094026E">
        <w:rPr>
          <w:lang w:val="en-US"/>
        </w:rPr>
        <w:t>MVC</w:t>
      </w:r>
      <w:r w:rsidR="005E6200" w:rsidRPr="0094026E">
        <w:t xml:space="preserve"> </w:t>
      </w:r>
      <w:r w:rsidR="00873E24" w:rsidRPr="0094026E">
        <w:t>/</w:t>
      </w:r>
      <w:r w:rsidR="005E6200" w:rsidRPr="0094026E">
        <w:t xml:space="preserve"> </w:t>
      </w:r>
      <w:r w:rsidR="00873E24" w:rsidRPr="0094026E">
        <w:rPr>
          <w:lang w:val="en-US"/>
        </w:rPr>
        <w:t>ASP</w:t>
      </w:r>
      <w:r w:rsidR="00873E24" w:rsidRPr="0094026E">
        <w:t>.</w:t>
      </w:r>
      <w:r w:rsidR="00873E24" w:rsidRPr="0094026E">
        <w:rPr>
          <w:lang w:val="en-US"/>
        </w:rPr>
        <w:t>NET</w:t>
      </w:r>
      <w:r w:rsidR="00873E24" w:rsidRPr="0094026E">
        <w:t xml:space="preserve"> </w:t>
      </w:r>
      <w:r w:rsidR="00873E24" w:rsidRPr="0094026E">
        <w:rPr>
          <w:lang w:val="en-US"/>
        </w:rPr>
        <w:t>Core</w:t>
      </w:r>
      <w:r w:rsidR="005E6200" w:rsidRPr="0094026E">
        <w:t>;</w:t>
      </w:r>
    </w:p>
    <w:p w:rsidR="002B0E66" w:rsidRPr="0094026E" w:rsidRDefault="002B0E66" w:rsidP="001F7961">
      <w:pPr>
        <w:spacing w:after="0" w:line="288" w:lineRule="auto"/>
        <w:ind w:firstLine="709"/>
        <w:jc w:val="both"/>
        <w:rPr>
          <w:lang w:val="en-US"/>
        </w:rPr>
      </w:pPr>
      <w:r w:rsidRPr="0094026E">
        <w:t>Знание</w:t>
      </w:r>
      <w:r w:rsidRPr="0094026E">
        <w:rPr>
          <w:lang w:val="en-US"/>
        </w:rPr>
        <w:t xml:space="preserve"> </w:t>
      </w:r>
      <w:r w:rsidR="00B7261E" w:rsidRPr="0094026E">
        <w:rPr>
          <w:lang w:val="en-US"/>
        </w:rPr>
        <w:t xml:space="preserve">MS </w:t>
      </w:r>
      <w:r w:rsidRPr="0094026E">
        <w:rPr>
          <w:lang w:val="en-US"/>
        </w:rPr>
        <w:t>SQL</w:t>
      </w:r>
      <w:r w:rsidR="00B7261E" w:rsidRPr="0094026E">
        <w:rPr>
          <w:lang w:val="en-US"/>
        </w:rPr>
        <w:t xml:space="preserve"> Server (T-SQL)</w:t>
      </w:r>
      <w:r w:rsidRPr="0094026E">
        <w:rPr>
          <w:lang w:val="en-US"/>
        </w:rPr>
        <w:t xml:space="preserve">, </w:t>
      </w:r>
      <w:r w:rsidR="007666A2" w:rsidRPr="0094026E">
        <w:rPr>
          <w:lang w:val="en-US"/>
        </w:rPr>
        <w:t>Entity Framework</w:t>
      </w:r>
      <w:r w:rsidRPr="0094026E">
        <w:rPr>
          <w:lang w:val="en-US"/>
        </w:rPr>
        <w:t>;</w:t>
      </w:r>
    </w:p>
    <w:p w:rsidR="00AC43B2" w:rsidRPr="0094026E" w:rsidRDefault="00AC43B2" w:rsidP="001F7961">
      <w:pPr>
        <w:spacing w:after="0" w:line="288" w:lineRule="auto"/>
        <w:ind w:firstLine="709"/>
        <w:jc w:val="both"/>
        <w:rPr>
          <w:lang w:val="en-US"/>
        </w:rPr>
      </w:pPr>
      <w:r w:rsidRPr="0094026E">
        <w:t>Знание</w:t>
      </w:r>
      <w:r w:rsidRPr="0094026E">
        <w:rPr>
          <w:lang w:val="en-US"/>
        </w:rPr>
        <w:t xml:space="preserve"> HTML5/CSS3</w:t>
      </w:r>
      <w:r w:rsidR="0094026E" w:rsidRPr="0094026E">
        <w:rPr>
          <w:lang w:val="en-US"/>
        </w:rPr>
        <w:t xml:space="preserve">, </w:t>
      </w:r>
      <w:r w:rsidRPr="0094026E">
        <w:rPr>
          <w:lang w:val="en-US"/>
        </w:rPr>
        <w:t>Ajax, XML, JSON;</w:t>
      </w:r>
    </w:p>
    <w:p w:rsidR="001D2909" w:rsidRPr="0094026E" w:rsidRDefault="008E44ED" w:rsidP="00B7261E">
      <w:pPr>
        <w:spacing w:after="0" w:line="288" w:lineRule="auto"/>
        <w:ind w:firstLine="709"/>
        <w:jc w:val="both"/>
      </w:pPr>
      <w:r w:rsidRPr="0094026E">
        <w:t>Опыт разработки веб-приложений или веб-сайтов;</w:t>
      </w:r>
    </w:p>
    <w:p w:rsidR="0046581D" w:rsidRPr="0094026E" w:rsidRDefault="0046581D" w:rsidP="001F7961">
      <w:pPr>
        <w:spacing w:after="0" w:line="288" w:lineRule="auto"/>
        <w:ind w:firstLine="709"/>
        <w:jc w:val="both"/>
      </w:pPr>
    </w:p>
    <w:p w:rsidR="0086758A" w:rsidRPr="0094026E" w:rsidRDefault="006E05F8" w:rsidP="001F7961">
      <w:pPr>
        <w:spacing w:after="0" w:line="288" w:lineRule="auto"/>
        <w:ind w:firstLine="709"/>
        <w:jc w:val="both"/>
        <w:rPr>
          <w:b/>
          <w:bCs/>
        </w:rPr>
      </w:pPr>
      <w:r w:rsidRPr="0094026E">
        <w:rPr>
          <w:b/>
          <w:bCs/>
        </w:rPr>
        <w:t>Будет плюсом</w:t>
      </w:r>
      <w:r w:rsidR="0086758A" w:rsidRPr="0094026E">
        <w:rPr>
          <w:b/>
          <w:bCs/>
        </w:rPr>
        <w:t>:</w:t>
      </w:r>
    </w:p>
    <w:p w:rsidR="00B7261E" w:rsidRPr="0094026E" w:rsidRDefault="00B7261E" w:rsidP="00B7261E">
      <w:pPr>
        <w:spacing w:after="0" w:line="288" w:lineRule="auto"/>
        <w:ind w:firstLine="709"/>
        <w:jc w:val="both"/>
      </w:pPr>
      <w:r w:rsidRPr="0094026E">
        <w:t xml:space="preserve">Опыт администрирования </w:t>
      </w:r>
      <w:r w:rsidRPr="0094026E">
        <w:rPr>
          <w:lang w:val="en-US"/>
        </w:rPr>
        <w:t>Microsoft</w:t>
      </w:r>
      <w:r w:rsidRPr="0094026E">
        <w:t xml:space="preserve"> </w:t>
      </w:r>
      <w:r w:rsidRPr="0094026E">
        <w:rPr>
          <w:lang w:val="en-US"/>
        </w:rPr>
        <w:t>SQL</w:t>
      </w:r>
      <w:r w:rsidRPr="0094026E">
        <w:t xml:space="preserve"> </w:t>
      </w:r>
      <w:r w:rsidRPr="0094026E">
        <w:rPr>
          <w:lang w:val="en-US"/>
        </w:rPr>
        <w:t>Server</w:t>
      </w:r>
      <w:r w:rsidRPr="0094026E">
        <w:t xml:space="preserve"> (резервное копирование и восстановление, управление учетными записями и правами доступа, создание планов обслуживания);</w:t>
      </w:r>
    </w:p>
    <w:p w:rsidR="00B7261E" w:rsidRPr="0094026E" w:rsidRDefault="00B7261E" w:rsidP="00B7261E">
      <w:pPr>
        <w:spacing w:after="0" w:line="288" w:lineRule="auto"/>
        <w:ind w:firstLine="709"/>
        <w:jc w:val="both"/>
        <w:rPr>
          <w:b/>
          <w:bCs/>
        </w:rPr>
      </w:pPr>
      <w:r w:rsidRPr="0094026E">
        <w:t xml:space="preserve">Опыт работы с </w:t>
      </w:r>
      <w:r w:rsidRPr="0094026E">
        <w:rPr>
          <w:lang w:val="en-US"/>
        </w:rPr>
        <w:t>IIS</w:t>
      </w:r>
      <w:r w:rsidRPr="0094026E">
        <w:t xml:space="preserve"> (настройка базовой функциональности, управление веб-приложениями, пулами приложений, виртуальными каталогами).</w:t>
      </w:r>
    </w:p>
    <w:p w:rsidR="00246FF0" w:rsidRPr="0094026E" w:rsidRDefault="00FA4177" w:rsidP="001F7961">
      <w:pPr>
        <w:spacing w:after="0" w:line="288" w:lineRule="auto"/>
        <w:ind w:firstLine="709"/>
        <w:jc w:val="both"/>
      </w:pPr>
      <w:r w:rsidRPr="0094026E">
        <w:t>Опыт</w:t>
      </w:r>
      <w:r w:rsidR="0021490B" w:rsidRPr="0094026E">
        <w:t xml:space="preserve"> </w:t>
      </w:r>
      <w:r w:rsidR="00246FF0" w:rsidRPr="0094026E">
        <w:t>оптимизаци</w:t>
      </w:r>
      <w:r w:rsidR="0021490B" w:rsidRPr="0094026E">
        <w:t>и</w:t>
      </w:r>
      <w:r w:rsidR="00246FF0" w:rsidRPr="0094026E">
        <w:t xml:space="preserve"> производительности</w:t>
      </w:r>
      <w:r w:rsidRPr="0094026E">
        <w:t xml:space="preserve"> веб-приложений;</w:t>
      </w:r>
    </w:p>
    <w:p w:rsidR="00AE780F" w:rsidRPr="0094026E" w:rsidRDefault="00AE780F" w:rsidP="001F7961">
      <w:pPr>
        <w:spacing w:after="0" w:line="288" w:lineRule="auto"/>
        <w:ind w:firstLine="709"/>
        <w:jc w:val="both"/>
      </w:pPr>
      <w:r w:rsidRPr="0094026E">
        <w:t>Опыт асинхронного и многопоточного программирования;</w:t>
      </w:r>
    </w:p>
    <w:p w:rsidR="00873E24" w:rsidRPr="0094026E" w:rsidRDefault="00E06901" w:rsidP="001F7961">
      <w:pPr>
        <w:spacing w:after="0" w:line="288" w:lineRule="auto"/>
        <w:ind w:firstLine="709"/>
        <w:jc w:val="both"/>
      </w:pPr>
      <w:r w:rsidRPr="0094026E">
        <w:t xml:space="preserve">Опыт разработки на </w:t>
      </w:r>
      <w:proofErr w:type="spellStart"/>
      <w:r w:rsidRPr="0094026E">
        <w:rPr>
          <w:lang w:val="en-US"/>
        </w:rPr>
        <w:t>Javascript</w:t>
      </w:r>
      <w:proofErr w:type="spellEnd"/>
      <w:r w:rsidR="00AE780F" w:rsidRPr="0094026E">
        <w:t xml:space="preserve"> (</w:t>
      </w:r>
      <w:r w:rsidR="00873E24" w:rsidRPr="0094026E">
        <w:rPr>
          <w:lang w:val="en-US"/>
        </w:rPr>
        <w:t>React</w:t>
      </w:r>
      <w:r w:rsidR="00AE780F" w:rsidRPr="0094026E">
        <w:t>)</w:t>
      </w:r>
      <w:r w:rsidRPr="0094026E">
        <w:t>;</w:t>
      </w:r>
    </w:p>
    <w:p w:rsidR="00BE7C1C" w:rsidRPr="0094026E" w:rsidRDefault="00BE7C1C" w:rsidP="001F7961">
      <w:pPr>
        <w:spacing w:after="0" w:line="288" w:lineRule="auto"/>
        <w:ind w:firstLine="709"/>
        <w:jc w:val="both"/>
      </w:pPr>
      <w:r w:rsidRPr="0094026E">
        <w:t xml:space="preserve">Представление о стандартах </w:t>
      </w:r>
      <w:r w:rsidR="008E44ED" w:rsidRPr="0094026E">
        <w:t xml:space="preserve">разработки в рамках </w:t>
      </w:r>
      <w:proofErr w:type="spellStart"/>
      <w:r w:rsidR="008E44ED" w:rsidRPr="0094026E">
        <w:t>гос.контракта</w:t>
      </w:r>
      <w:proofErr w:type="spellEnd"/>
      <w:r w:rsidRPr="0094026E">
        <w:t>;</w:t>
      </w:r>
    </w:p>
    <w:p w:rsidR="0086758A" w:rsidRPr="0094026E" w:rsidRDefault="0086758A" w:rsidP="001F7961">
      <w:pPr>
        <w:spacing w:after="0" w:line="288" w:lineRule="auto"/>
        <w:ind w:firstLine="709"/>
        <w:jc w:val="both"/>
      </w:pPr>
    </w:p>
    <w:p w:rsidR="00045BD8" w:rsidRPr="0094026E" w:rsidRDefault="00045BD8" w:rsidP="00045BD8">
      <w:pPr>
        <w:spacing w:after="0" w:line="288" w:lineRule="auto"/>
        <w:ind w:firstLine="709"/>
        <w:jc w:val="both"/>
        <w:rPr>
          <w:b/>
          <w:bCs/>
        </w:rPr>
      </w:pPr>
      <w:r w:rsidRPr="0094026E">
        <w:rPr>
          <w:b/>
          <w:bCs/>
        </w:rPr>
        <w:t>Стек технологий:</w:t>
      </w:r>
    </w:p>
    <w:p w:rsidR="00045BD8" w:rsidRPr="0094026E" w:rsidRDefault="00045BD8" w:rsidP="00045BD8">
      <w:pPr>
        <w:spacing w:after="0" w:line="288" w:lineRule="auto"/>
        <w:ind w:firstLine="709"/>
        <w:jc w:val="both"/>
        <w:rPr>
          <w:lang w:val="en-US"/>
        </w:rPr>
      </w:pPr>
      <w:r w:rsidRPr="0094026E">
        <w:rPr>
          <w:lang w:val="en-US"/>
        </w:rPr>
        <w:t xml:space="preserve">.NET Framework </w:t>
      </w:r>
      <w:r w:rsidR="007666A2" w:rsidRPr="0094026E">
        <w:rPr>
          <w:lang w:val="en-US"/>
        </w:rPr>
        <w:t>4</w:t>
      </w:r>
      <w:r w:rsidRPr="0094026E">
        <w:rPr>
          <w:lang w:val="en-US"/>
        </w:rPr>
        <w:t>.5</w:t>
      </w:r>
      <w:r w:rsidR="007666A2" w:rsidRPr="0094026E">
        <w:rPr>
          <w:lang w:val="en-US"/>
        </w:rPr>
        <w:t xml:space="preserve"> </w:t>
      </w:r>
      <w:r w:rsidR="00873E24" w:rsidRPr="0094026E">
        <w:rPr>
          <w:lang w:val="en-US"/>
        </w:rPr>
        <w:t xml:space="preserve">/ .NET 5 </w:t>
      </w:r>
      <w:r w:rsidR="007666A2" w:rsidRPr="0094026E">
        <w:t>и</w:t>
      </w:r>
      <w:r w:rsidR="007666A2" w:rsidRPr="0094026E">
        <w:rPr>
          <w:lang w:val="en-US"/>
        </w:rPr>
        <w:t xml:space="preserve"> </w:t>
      </w:r>
      <w:r w:rsidR="007666A2" w:rsidRPr="0094026E">
        <w:t>выше</w:t>
      </w:r>
      <w:r w:rsidRPr="0094026E">
        <w:rPr>
          <w:lang w:val="en-US"/>
        </w:rPr>
        <w:t xml:space="preserve"> (</w:t>
      </w:r>
      <w:r w:rsidRPr="0094026E">
        <w:t>язык</w:t>
      </w:r>
      <w:r w:rsidRPr="0094026E">
        <w:rPr>
          <w:lang w:val="en-US"/>
        </w:rPr>
        <w:t xml:space="preserve"> C#);</w:t>
      </w:r>
    </w:p>
    <w:p w:rsidR="007666A2" w:rsidRPr="0094026E" w:rsidRDefault="00045BD8" w:rsidP="00045BD8">
      <w:pPr>
        <w:spacing w:after="0" w:line="288" w:lineRule="auto"/>
        <w:ind w:firstLine="709"/>
        <w:jc w:val="both"/>
        <w:rPr>
          <w:lang w:val="en-US"/>
        </w:rPr>
      </w:pPr>
      <w:r w:rsidRPr="0094026E">
        <w:rPr>
          <w:lang w:val="en-US"/>
        </w:rPr>
        <w:t xml:space="preserve">ASP.NET </w:t>
      </w:r>
      <w:r w:rsidR="007666A2" w:rsidRPr="0094026E">
        <w:rPr>
          <w:lang w:val="en-US"/>
        </w:rPr>
        <w:t>MVC</w:t>
      </w:r>
    </w:p>
    <w:p w:rsidR="00045BD8" w:rsidRPr="0094026E" w:rsidRDefault="00540036" w:rsidP="00045BD8">
      <w:pPr>
        <w:spacing w:after="0" w:line="288" w:lineRule="auto"/>
        <w:ind w:firstLine="709"/>
        <w:jc w:val="both"/>
        <w:rPr>
          <w:lang w:val="en-US"/>
        </w:rPr>
      </w:pPr>
      <w:r w:rsidRPr="0094026E">
        <w:rPr>
          <w:lang w:val="en-US"/>
        </w:rPr>
        <w:t>Entity Framework 6</w:t>
      </w:r>
      <w:r w:rsidR="00873E24" w:rsidRPr="0094026E">
        <w:rPr>
          <w:lang w:val="en-US"/>
        </w:rPr>
        <w:t>/ Entity Framework Core</w:t>
      </w:r>
    </w:p>
    <w:p w:rsidR="00EE4790" w:rsidRPr="0094026E" w:rsidRDefault="00EE4790" w:rsidP="00045BD8">
      <w:pPr>
        <w:spacing w:after="0" w:line="288" w:lineRule="auto"/>
        <w:ind w:firstLine="709"/>
        <w:jc w:val="both"/>
        <w:rPr>
          <w:lang w:val="en-US"/>
        </w:rPr>
      </w:pPr>
      <w:r w:rsidRPr="0094026E">
        <w:rPr>
          <w:lang w:val="en-US"/>
        </w:rPr>
        <w:t>HTML5/CSS3, jQuery, Bootstrap, Ajax</w:t>
      </w:r>
      <w:r w:rsidR="00E06901" w:rsidRPr="0094026E">
        <w:rPr>
          <w:lang w:val="en-US"/>
        </w:rPr>
        <w:t>,</w:t>
      </w:r>
      <w:r w:rsidR="00873E24" w:rsidRPr="0094026E">
        <w:rPr>
          <w:lang w:val="en-US"/>
        </w:rPr>
        <w:t xml:space="preserve"> React</w:t>
      </w:r>
    </w:p>
    <w:p w:rsidR="00873E24" w:rsidRPr="0094026E" w:rsidRDefault="00873E24" w:rsidP="00045BD8">
      <w:pPr>
        <w:spacing w:after="0" w:line="288" w:lineRule="auto"/>
        <w:ind w:firstLine="709"/>
        <w:jc w:val="both"/>
        <w:rPr>
          <w:lang w:val="en-US"/>
        </w:rPr>
      </w:pPr>
    </w:p>
    <w:p w:rsidR="00EE4790" w:rsidRPr="0094026E" w:rsidRDefault="00EE4790" w:rsidP="00045BD8">
      <w:pPr>
        <w:spacing w:after="0" w:line="288" w:lineRule="auto"/>
        <w:ind w:firstLine="709"/>
        <w:jc w:val="both"/>
      </w:pPr>
      <w:r w:rsidRPr="0094026E">
        <w:t xml:space="preserve">Система управления версиями – </w:t>
      </w:r>
      <w:r w:rsidRPr="0094026E">
        <w:rPr>
          <w:lang w:val="en-US"/>
        </w:rPr>
        <w:t>Mercurial</w:t>
      </w:r>
      <w:r w:rsidR="00AE780F" w:rsidRPr="0094026E">
        <w:t>/</w:t>
      </w:r>
      <w:proofErr w:type="spellStart"/>
      <w:r w:rsidR="00AE780F" w:rsidRPr="0094026E">
        <w:rPr>
          <w:lang w:val="en-US"/>
        </w:rPr>
        <w:t>TortoiseHg</w:t>
      </w:r>
      <w:proofErr w:type="spellEnd"/>
      <w:r w:rsidRPr="0094026E">
        <w:t>;</w:t>
      </w:r>
    </w:p>
    <w:p w:rsidR="00EE4790" w:rsidRPr="0094026E" w:rsidRDefault="00EE4790" w:rsidP="00045BD8">
      <w:pPr>
        <w:spacing w:after="0" w:line="288" w:lineRule="auto"/>
        <w:ind w:firstLine="709"/>
        <w:jc w:val="both"/>
      </w:pPr>
      <w:r w:rsidRPr="0094026E">
        <w:t xml:space="preserve">Системы управления проектами – </w:t>
      </w:r>
      <w:r w:rsidRPr="0094026E">
        <w:rPr>
          <w:lang w:val="en-US"/>
        </w:rPr>
        <w:t>Jira</w:t>
      </w:r>
      <w:r w:rsidRPr="0094026E">
        <w:t xml:space="preserve">, </w:t>
      </w:r>
      <w:proofErr w:type="spellStart"/>
      <w:r w:rsidRPr="0094026E">
        <w:rPr>
          <w:lang w:val="en-US"/>
        </w:rPr>
        <w:t>Redmine</w:t>
      </w:r>
      <w:proofErr w:type="spellEnd"/>
      <w:r w:rsidRPr="0094026E">
        <w:t>;</w:t>
      </w:r>
    </w:p>
    <w:p w:rsidR="00045BD8" w:rsidRPr="0094026E" w:rsidRDefault="00EE4790" w:rsidP="001F7961">
      <w:pPr>
        <w:spacing w:after="0" w:line="288" w:lineRule="auto"/>
        <w:ind w:firstLine="709"/>
        <w:jc w:val="both"/>
      </w:pPr>
      <w:r w:rsidRPr="0094026E">
        <w:t xml:space="preserve">Среда разработки – </w:t>
      </w:r>
      <w:r w:rsidRPr="0094026E">
        <w:rPr>
          <w:lang w:val="en-US"/>
        </w:rPr>
        <w:t>Visual</w:t>
      </w:r>
      <w:r w:rsidRPr="0094026E">
        <w:t xml:space="preserve"> </w:t>
      </w:r>
      <w:r w:rsidRPr="0094026E">
        <w:rPr>
          <w:lang w:val="en-US"/>
        </w:rPr>
        <w:t>Studio</w:t>
      </w:r>
      <w:r w:rsidRPr="0094026E">
        <w:t>.</w:t>
      </w:r>
    </w:p>
    <w:p w:rsidR="00045BD8" w:rsidRPr="0094026E" w:rsidRDefault="00045BD8" w:rsidP="001F7961">
      <w:pPr>
        <w:spacing w:after="0" w:line="288" w:lineRule="auto"/>
        <w:ind w:firstLine="709"/>
        <w:jc w:val="both"/>
      </w:pPr>
    </w:p>
    <w:p w:rsidR="0086758A" w:rsidRPr="0094026E" w:rsidRDefault="005C63C3" w:rsidP="001F7961">
      <w:pPr>
        <w:spacing w:after="0" w:line="288" w:lineRule="auto"/>
        <w:ind w:firstLine="709"/>
        <w:jc w:val="both"/>
        <w:rPr>
          <w:b/>
          <w:bCs/>
        </w:rPr>
      </w:pPr>
      <w:r w:rsidRPr="0094026E">
        <w:rPr>
          <w:b/>
          <w:bCs/>
        </w:rPr>
        <w:t>Мы предлагаем</w:t>
      </w:r>
      <w:r w:rsidR="0086758A" w:rsidRPr="0094026E">
        <w:rPr>
          <w:b/>
          <w:bCs/>
        </w:rPr>
        <w:t>:</w:t>
      </w:r>
    </w:p>
    <w:p w:rsidR="0086758A" w:rsidRPr="0094026E" w:rsidRDefault="0086758A" w:rsidP="001F7961">
      <w:pPr>
        <w:spacing w:after="0" w:line="288" w:lineRule="auto"/>
        <w:ind w:firstLine="709"/>
        <w:jc w:val="both"/>
      </w:pPr>
      <w:r w:rsidRPr="0094026E">
        <w:t>Оформление по ТК;</w:t>
      </w:r>
    </w:p>
    <w:p w:rsidR="00A14BAC" w:rsidRPr="0094026E" w:rsidRDefault="00A14BAC" w:rsidP="001F7961">
      <w:pPr>
        <w:spacing w:after="0" w:line="288" w:lineRule="auto"/>
        <w:ind w:firstLine="709"/>
        <w:jc w:val="both"/>
      </w:pPr>
      <w:r w:rsidRPr="0094026E">
        <w:t>Оплачиваемый отпуск 28 календарных дней</w:t>
      </w:r>
      <w:r w:rsidR="005C63C3" w:rsidRPr="0094026E">
        <w:t>;</w:t>
      </w:r>
    </w:p>
    <w:p w:rsidR="0086758A" w:rsidRPr="0094026E" w:rsidRDefault="001311CE" w:rsidP="001F7961">
      <w:pPr>
        <w:spacing w:after="0" w:line="288" w:lineRule="auto"/>
        <w:ind w:firstLine="709"/>
        <w:jc w:val="both"/>
      </w:pPr>
      <w:r w:rsidRPr="0094026E">
        <w:lastRenderedPageBreak/>
        <w:t>График работы: 5/2 с 09:00 до 1</w:t>
      </w:r>
      <w:r w:rsidR="0094026E" w:rsidRPr="0094026E">
        <w:t>7</w:t>
      </w:r>
      <w:r w:rsidR="0086758A" w:rsidRPr="0094026E">
        <w:t>:</w:t>
      </w:r>
      <w:r w:rsidR="0094026E" w:rsidRPr="0094026E">
        <w:t>3</w:t>
      </w:r>
      <w:r w:rsidR="0086758A" w:rsidRPr="0094026E">
        <w:t>0 (возможно смещение</w:t>
      </w:r>
      <w:r w:rsidR="00BF76B1" w:rsidRPr="0094026E">
        <w:t xml:space="preserve"> при необходимости</w:t>
      </w:r>
      <w:r w:rsidR="0086758A" w:rsidRPr="0094026E">
        <w:t>)</w:t>
      </w:r>
      <w:r w:rsidR="005C63C3" w:rsidRPr="0094026E">
        <w:t>;</w:t>
      </w:r>
    </w:p>
    <w:p w:rsidR="005C63C3" w:rsidRPr="0094026E" w:rsidRDefault="005C63C3" w:rsidP="001F7961">
      <w:pPr>
        <w:spacing w:after="0" w:line="288" w:lineRule="auto"/>
        <w:ind w:firstLine="709"/>
        <w:jc w:val="both"/>
      </w:pPr>
      <w:r w:rsidRPr="0094026E">
        <w:t>Офис в шаговой доступности от ж/д платформы</w:t>
      </w:r>
      <w:r w:rsidR="00BF76B1" w:rsidRPr="0094026E">
        <w:t xml:space="preserve"> </w:t>
      </w:r>
      <w:proofErr w:type="spellStart"/>
      <w:r w:rsidR="00BF76B1" w:rsidRPr="0094026E">
        <w:t>Болшево</w:t>
      </w:r>
      <w:proofErr w:type="spellEnd"/>
      <w:r w:rsidR="00BF76B1" w:rsidRPr="0094026E">
        <w:t>.</w:t>
      </w:r>
    </w:p>
    <w:p w:rsidR="00417718" w:rsidRPr="0094026E" w:rsidRDefault="00417718" w:rsidP="001F7961">
      <w:pPr>
        <w:spacing w:after="0" w:line="288" w:lineRule="auto"/>
        <w:ind w:firstLine="709"/>
        <w:jc w:val="both"/>
      </w:pPr>
      <w:r w:rsidRPr="0094026E">
        <w:t xml:space="preserve">Отсутствие </w:t>
      </w:r>
      <w:proofErr w:type="spellStart"/>
      <w:r w:rsidRPr="0094026E">
        <w:t>дресс</w:t>
      </w:r>
      <w:proofErr w:type="spellEnd"/>
      <w:r w:rsidRPr="0094026E">
        <w:t>-кода и бюрократии</w:t>
      </w:r>
      <w:r w:rsidR="005C63C3" w:rsidRPr="0094026E">
        <w:t>;</w:t>
      </w:r>
    </w:p>
    <w:p w:rsidR="00417718" w:rsidRPr="0094026E" w:rsidRDefault="00417718" w:rsidP="00417718">
      <w:pPr>
        <w:spacing w:after="0" w:line="288" w:lineRule="auto"/>
        <w:ind w:firstLine="709"/>
        <w:jc w:val="both"/>
      </w:pPr>
      <w:r w:rsidRPr="0094026E">
        <w:t>Возможность профессионально</w:t>
      </w:r>
      <w:r w:rsidR="00246FF0" w:rsidRPr="0094026E">
        <w:t>го и карьерного роста</w:t>
      </w:r>
      <w:r w:rsidRPr="0094026E">
        <w:t>;</w:t>
      </w:r>
    </w:p>
    <w:p w:rsidR="00417718" w:rsidRPr="0094026E" w:rsidRDefault="00417718" w:rsidP="00417718">
      <w:pPr>
        <w:spacing w:after="0" w:line="288" w:lineRule="auto"/>
        <w:ind w:firstLine="709"/>
        <w:jc w:val="both"/>
      </w:pPr>
      <w:r w:rsidRPr="0094026E">
        <w:t>Комфортная, дружественная атмосфера</w:t>
      </w:r>
      <w:r w:rsidR="005C63C3" w:rsidRPr="0094026E">
        <w:t>;</w:t>
      </w:r>
    </w:p>
    <w:p w:rsidR="0086758A" w:rsidRPr="0070797E" w:rsidRDefault="0086758A" w:rsidP="001F7961">
      <w:pPr>
        <w:spacing w:after="0" w:line="288" w:lineRule="auto"/>
        <w:ind w:firstLine="709"/>
        <w:jc w:val="both"/>
        <w:rPr>
          <w:lang w:val="en-US"/>
        </w:rPr>
      </w:pPr>
      <w:r w:rsidRPr="0094026E">
        <w:t>Заработная плата по результатам собеседования.</w:t>
      </w:r>
    </w:p>
    <w:p w:rsidR="00A14BAC" w:rsidRDefault="00A14BAC" w:rsidP="001F7961">
      <w:pPr>
        <w:spacing w:after="0" w:line="288" w:lineRule="auto"/>
        <w:ind w:firstLine="709"/>
        <w:jc w:val="both"/>
      </w:pPr>
    </w:p>
    <w:sectPr w:rsidR="00A14BAC" w:rsidSect="0046056C">
      <w:headerReference w:type="default" r:id="rId7"/>
      <w:pgSz w:w="12240" w:h="15840"/>
      <w:pgMar w:top="1134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254" w:rsidRDefault="00614254" w:rsidP="00CA3009">
      <w:pPr>
        <w:spacing w:after="0" w:line="240" w:lineRule="auto"/>
      </w:pPr>
      <w:r>
        <w:separator/>
      </w:r>
    </w:p>
  </w:endnote>
  <w:endnote w:type="continuationSeparator" w:id="0">
    <w:p w:rsidR="00614254" w:rsidRDefault="00614254" w:rsidP="00CA3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254" w:rsidRDefault="00614254" w:rsidP="00CA3009">
      <w:pPr>
        <w:spacing w:after="0" w:line="240" w:lineRule="auto"/>
      </w:pPr>
      <w:r>
        <w:separator/>
      </w:r>
    </w:p>
  </w:footnote>
  <w:footnote w:type="continuationSeparator" w:id="0">
    <w:p w:rsidR="00614254" w:rsidRDefault="00614254" w:rsidP="00CA3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3507262"/>
      <w:docPartObj>
        <w:docPartGallery w:val="Page Numbers (Top of Page)"/>
        <w:docPartUnique/>
      </w:docPartObj>
    </w:sdtPr>
    <w:sdtEndPr/>
    <w:sdtContent>
      <w:p w:rsidR="00CA3009" w:rsidRPr="00CA3009" w:rsidRDefault="00CA3009">
        <w:pPr>
          <w:pStyle w:val="a4"/>
          <w:jc w:val="center"/>
        </w:pPr>
        <w:r w:rsidRPr="00CA3009">
          <w:fldChar w:fldCharType="begin"/>
        </w:r>
        <w:r w:rsidRPr="00CA3009">
          <w:instrText>PAGE   \* MERGEFORMAT</w:instrText>
        </w:r>
        <w:r w:rsidRPr="00CA3009">
          <w:fldChar w:fldCharType="separate"/>
        </w:r>
        <w:r w:rsidR="0070797E">
          <w:rPr>
            <w:noProof/>
          </w:rPr>
          <w:t>3</w:t>
        </w:r>
        <w:r w:rsidRPr="00CA3009">
          <w:fldChar w:fldCharType="end"/>
        </w:r>
      </w:p>
    </w:sdtContent>
  </w:sdt>
  <w:p w:rsidR="00CA3009" w:rsidRDefault="00CA300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E93"/>
    <w:rsid w:val="00045BD8"/>
    <w:rsid w:val="000B3767"/>
    <w:rsid w:val="001311CE"/>
    <w:rsid w:val="00135860"/>
    <w:rsid w:val="00174DAD"/>
    <w:rsid w:val="001929AC"/>
    <w:rsid w:val="001C1CCF"/>
    <w:rsid w:val="001D1CB9"/>
    <w:rsid w:val="001D2909"/>
    <w:rsid w:val="001F7961"/>
    <w:rsid w:val="001F7AD8"/>
    <w:rsid w:val="0021490B"/>
    <w:rsid w:val="0024610F"/>
    <w:rsid w:val="00246FF0"/>
    <w:rsid w:val="002544B5"/>
    <w:rsid w:val="002B0E66"/>
    <w:rsid w:val="002F19A8"/>
    <w:rsid w:val="0031734D"/>
    <w:rsid w:val="00333D3C"/>
    <w:rsid w:val="003A57E1"/>
    <w:rsid w:val="003B09A3"/>
    <w:rsid w:val="00417718"/>
    <w:rsid w:val="00421970"/>
    <w:rsid w:val="0046056C"/>
    <w:rsid w:val="0046581D"/>
    <w:rsid w:val="004F7752"/>
    <w:rsid w:val="00540036"/>
    <w:rsid w:val="00540C0B"/>
    <w:rsid w:val="00544A87"/>
    <w:rsid w:val="005C1E0F"/>
    <w:rsid w:val="005C63C3"/>
    <w:rsid w:val="005E6200"/>
    <w:rsid w:val="00614254"/>
    <w:rsid w:val="00622121"/>
    <w:rsid w:val="00640057"/>
    <w:rsid w:val="006A7E35"/>
    <w:rsid w:val="006B3587"/>
    <w:rsid w:val="006E05F8"/>
    <w:rsid w:val="0070797E"/>
    <w:rsid w:val="007459F7"/>
    <w:rsid w:val="0075176E"/>
    <w:rsid w:val="007666A2"/>
    <w:rsid w:val="00787640"/>
    <w:rsid w:val="00797982"/>
    <w:rsid w:val="007A13C3"/>
    <w:rsid w:val="008605D5"/>
    <w:rsid w:val="0086758A"/>
    <w:rsid w:val="00873E24"/>
    <w:rsid w:val="00893E25"/>
    <w:rsid w:val="008B24CA"/>
    <w:rsid w:val="008E44ED"/>
    <w:rsid w:val="008F240E"/>
    <w:rsid w:val="00914E93"/>
    <w:rsid w:val="00923F8E"/>
    <w:rsid w:val="0094026E"/>
    <w:rsid w:val="009C3DDB"/>
    <w:rsid w:val="009E2E96"/>
    <w:rsid w:val="00A14BAC"/>
    <w:rsid w:val="00A85C00"/>
    <w:rsid w:val="00AB5A7C"/>
    <w:rsid w:val="00AC43B2"/>
    <w:rsid w:val="00AE5CC1"/>
    <w:rsid w:val="00AE780F"/>
    <w:rsid w:val="00B7261E"/>
    <w:rsid w:val="00BE7C1C"/>
    <w:rsid w:val="00BF76B1"/>
    <w:rsid w:val="00C04369"/>
    <w:rsid w:val="00CA3009"/>
    <w:rsid w:val="00CC6FD4"/>
    <w:rsid w:val="00D346A6"/>
    <w:rsid w:val="00E00D3E"/>
    <w:rsid w:val="00E06901"/>
    <w:rsid w:val="00EC784B"/>
    <w:rsid w:val="00EE4790"/>
    <w:rsid w:val="00F46BDE"/>
    <w:rsid w:val="00F63E3E"/>
    <w:rsid w:val="00F72770"/>
    <w:rsid w:val="00F93683"/>
    <w:rsid w:val="00FA4177"/>
    <w:rsid w:val="00FA7DFD"/>
    <w:rsid w:val="00FC0E04"/>
    <w:rsid w:val="00F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00C3EBED-86D8-4EA0-9906-516CDD4B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_ГОСТ"/>
    <w:basedOn w:val="a"/>
    <w:autoRedefine/>
    <w:qFormat/>
    <w:rsid w:val="00FA7DFD"/>
    <w:pPr>
      <w:spacing w:after="0" w:line="288" w:lineRule="auto"/>
      <w:ind w:firstLine="709"/>
      <w:jc w:val="both"/>
    </w:pPr>
  </w:style>
  <w:style w:type="paragraph" w:styleId="a4">
    <w:name w:val="header"/>
    <w:basedOn w:val="a"/>
    <w:link w:val="a5"/>
    <w:uiPriority w:val="99"/>
    <w:unhideWhenUsed/>
    <w:rsid w:val="00CA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3009"/>
  </w:style>
  <w:style w:type="paragraph" w:styleId="a6">
    <w:name w:val="footer"/>
    <w:basedOn w:val="a"/>
    <w:link w:val="a7"/>
    <w:uiPriority w:val="99"/>
    <w:unhideWhenUsed/>
    <w:rsid w:val="00CA300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3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09\Documents\&#1053;&#1072;&#1089;&#1090;&#1088;&#1072;&#1080;&#1074;&#1072;&#1077;&#1084;&#1099;&#1077;%20&#1096;&#1072;&#1073;&#1083;&#1086;&#1085;&#1099;%20Office\&#1064;&#1072;&#1073;&#1083;&#1086;&#1085;_&#1043;&#1054;&#1057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101CE-FEFD-443B-B7BC-927DA2E70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Шаблон_ГОСТ.dotx</Template>
  <TotalTime>88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Зайнагабдинов Ильдус Рафисович</dc:creator>
  <cp:lastModifiedBy>Кузьменко Сергей Анатольевич</cp:lastModifiedBy>
  <cp:revision>3</cp:revision>
  <cp:lastPrinted>2020-03-17T12:17:00Z</cp:lastPrinted>
  <dcterms:created xsi:type="dcterms:W3CDTF">2021-12-15T07:19:00Z</dcterms:created>
  <dcterms:modified xsi:type="dcterms:W3CDTF">2021-12-15T08:47:00Z</dcterms:modified>
</cp:coreProperties>
</file>